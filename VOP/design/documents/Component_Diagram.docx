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FFD" w:rsidRPr="00075FFD" w:rsidRDefault="00075FFD" w:rsidP="00075FFD">
      <w:pPr>
        <w:pStyle w:val="Title"/>
      </w:pPr>
      <w:r>
        <w:t>Component diagram</w:t>
      </w:r>
    </w:p>
    <w:p w:rsidR="00AB35C2" w:rsidRDefault="00075FFD" w:rsidP="00AB35C2">
      <w:pPr>
        <w:pStyle w:val="Heading1"/>
      </w:pPr>
      <w:r>
        <w:t>Storage en Data Access</w:t>
      </w:r>
    </w:p>
    <w:p w:rsidR="003501CE" w:rsidRPr="003501CE" w:rsidRDefault="00075FFD" w:rsidP="003501CE">
      <w:r>
        <w:t>De Storagecomponent bevindt zich in de persistentielaag. Hier maken we gebruik van PostgreSQL. De communicatie met de bovenliggende laag gebeurt via de Data Access Objects. De Data Access Objects maken gebruiken van JDBC om toegang te krijgen tot de databank.</w:t>
      </w:r>
    </w:p>
    <w:p w:rsidR="00075FFD" w:rsidRDefault="00075FFD" w:rsidP="00075FFD">
      <w:pPr>
        <w:pStyle w:val="Heading1"/>
      </w:pPr>
      <w:r>
        <w:t>Entiteiten, Interactors en Adapters</w:t>
      </w:r>
    </w:p>
    <w:p w:rsidR="00075FFD" w:rsidRPr="003501CE" w:rsidRDefault="00075FFD" w:rsidP="00075FFD">
      <w:r>
        <w:t>Interactors en de Entiteiten bevinden zich in de domeinlaag. De Interactors maken gebruik van de Data Access Objects om toegang te krijgen tot de databank en de entiteiten aan te maken, te wijzigen, ... . De Interactors worden opgeroepen door de Adapters, die communiceren met de REST API.</w:t>
      </w:r>
      <w:r>
        <w:t xml:space="preserve"> De conversie van JSON-objecten naar entiteiten gebeurt via Jackson.</w:t>
      </w:r>
    </w:p>
    <w:p w:rsidR="00075FFD" w:rsidRDefault="00075FFD" w:rsidP="00075FFD">
      <w:pPr>
        <w:pStyle w:val="Heading1"/>
      </w:pPr>
      <w:r>
        <w:t>REST API</w:t>
      </w:r>
    </w:p>
    <w:p w:rsidR="00075FFD" w:rsidRPr="00075FFD" w:rsidRDefault="00075FFD" w:rsidP="00075FFD">
      <w:r>
        <w:t>De Rest API bevindt zich in de applicatielaag. En roept de adapters op om de entiteiten aan te maken, te wijzigen, ... . Voor de Rest API maken we gebruik van Java Spring. De REST API ontvangt requests van de Web UI.</w:t>
      </w:r>
    </w:p>
    <w:p w:rsidR="00075FFD" w:rsidRDefault="00075FFD" w:rsidP="00075FFD">
      <w:pPr>
        <w:pStyle w:val="Heading1"/>
      </w:pPr>
      <w:r>
        <w:t xml:space="preserve">Web </w:t>
      </w:r>
      <w:r w:rsidR="00F44792">
        <w:t>G</w:t>
      </w:r>
      <w:r>
        <w:t>UI</w:t>
      </w:r>
    </w:p>
    <w:p w:rsidR="00075FFD" w:rsidRPr="00075FFD" w:rsidRDefault="00075FFD" w:rsidP="00075FFD">
      <w:r>
        <w:t xml:space="preserve">De Web </w:t>
      </w:r>
      <w:r w:rsidR="00F44792">
        <w:t>G</w:t>
      </w:r>
      <w:r>
        <w:t>UI bevindt zich in de presentatielaag. Hiervoor gaan we gebruik maken van Bootstrap. De communicatie met de Rest API gaat gebeuren via AngularJS.</w:t>
      </w:r>
      <w:r>
        <w:t xml:space="preserve"> Naast het aanmaken en weergeven van project</w:t>
      </w:r>
      <w:r w:rsidR="00F44792">
        <w:t>en</w:t>
      </w:r>
      <w:r>
        <w:t xml:space="preserve"> en usecases bevat de gui ook een l</w:t>
      </w:r>
      <w:r w:rsidR="00F44792">
        <w:t>ogin- en registratiemodule. Aan gebruikers wordt tevens een permissiemodule gekoppeld.</w:t>
      </w:r>
      <w:bookmarkStart w:id="0" w:name="_GoBack"/>
      <w:bookmarkEnd w:id="0"/>
    </w:p>
    <w:p w:rsidR="003501CE" w:rsidRDefault="003501CE" w:rsidP="00573384"/>
    <w:sectPr w:rsidR="003501CE" w:rsidSect="00C92C2D">
      <w:headerReference w:type="default" r:id="rId8"/>
      <w:foot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F7B" w:rsidRDefault="00AD0F7B" w:rsidP="002108A6">
      <w:pPr>
        <w:spacing w:before="0" w:after="0" w:line="240" w:lineRule="auto"/>
      </w:pPr>
      <w:r>
        <w:separator/>
      </w:r>
    </w:p>
  </w:endnote>
  <w:endnote w:type="continuationSeparator" w:id="0">
    <w:p w:rsidR="00AD0F7B" w:rsidRDefault="00AD0F7B" w:rsidP="002108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52731"/>
      <w:docPartObj>
        <w:docPartGallery w:val="Page Numbers (Bottom of Page)"/>
        <w:docPartUnique/>
      </w:docPartObj>
    </w:sdtPr>
    <w:sdtEndPr/>
    <w:sdtContent>
      <w:p w:rsidR="009C4127" w:rsidRDefault="009C4127">
        <w:pPr>
          <w:pStyle w:val="Footer"/>
        </w:pPr>
        <w:r>
          <w:rPr>
            <w:noProof/>
            <w:lang w:val="en-GB" w:eastAsia="en-GB"/>
          </w:rPr>
          <mc:AlternateContent>
            <mc:Choice Requires="wps">
              <w:drawing>
                <wp:anchor distT="0" distB="0" distL="114300" distR="114300" simplePos="0" relativeHeight="251660288" behindDoc="0" locked="0" layoutInCell="1" allowOverlap="1" wp14:anchorId="054C1A47" wp14:editId="5398C752">
                  <wp:simplePos x="0" y="0"/>
                  <wp:positionH relativeFrom="margin">
                    <wp:align>center</wp:align>
                  </wp:positionH>
                  <wp:positionV relativeFrom="bottomMargin">
                    <wp:align>center</wp:align>
                  </wp:positionV>
                  <wp:extent cx="551815" cy="238760"/>
                  <wp:effectExtent l="19050" t="19050" r="14605" b="27940"/>
                  <wp:wrapNone/>
                  <wp:docPr id="556" name="AutoV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accent1">
                                <a:lumMod val="75000"/>
                              </a:schemeClr>
                            </a:solidFill>
                            <a:round/>
                            <a:headEnd/>
                            <a:tailEnd/>
                          </a:ln>
                        </wps:spPr>
                        <wps:txbx>
                          <w:txbxContent>
                            <w:p w:rsidR="009C4127" w:rsidRPr="00FD5A44" w:rsidRDefault="009C4127" w:rsidP="00C92C2D">
                              <w:pPr>
                                <w:spacing w:before="0" w:after="0"/>
                                <w:jc w:val="center"/>
                                <w:rPr>
                                  <w14:textOutline w14:w="9525" w14:cap="rnd" w14:cmpd="sng" w14:algn="ctr">
                                    <w14:solidFill>
                                      <w14:schemeClr w14:val="accent1">
                                        <w14:lumMod w14:val="75000"/>
                                      </w14:schemeClr>
                                    </w14:solidFill>
                                    <w14:prstDash w14:val="solid"/>
                                    <w14:bevel/>
                                  </w14:textOutline>
                                </w:rPr>
                              </w:pPr>
                              <w:r w:rsidRPr="00FD5A44">
                                <w:rPr>
                                  <w14:textOutline w14:w="9525" w14:cap="rnd" w14:cmpd="sng" w14:algn="ctr">
                                    <w14:solidFill>
                                      <w14:schemeClr w14:val="accent1">
                                        <w14:lumMod w14:val="75000"/>
                                      </w14:schemeClr>
                                    </w14:solidFill>
                                    <w14:prstDash w14:val="solid"/>
                                    <w14:bevel/>
                                  </w14:textOutline>
                                </w:rPr>
                                <w:fldChar w:fldCharType="begin"/>
                              </w:r>
                              <w:r w:rsidRPr="00FD5A44">
                                <w:rPr>
                                  <w14:textOutline w14:w="9525" w14:cap="rnd" w14:cmpd="sng" w14:algn="ctr">
                                    <w14:solidFill>
                                      <w14:schemeClr w14:val="accent1">
                                        <w14:lumMod w14:val="75000"/>
                                      </w14:schemeClr>
                                    </w14:solidFill>
                                    <w14:prstDash w14:val="solid"/>
                                    <w14:bevel/>
                                  </w14:textOutline>
                                </w:rPr>
                                <w:instrText>PAGE    \* MERGEFORMAT</w:instrText>
                              </w:r>
                              <w:r w:rsidRPr="00FD5A44">
                                <w:rPr>
                                  <w14:textOutline w14:w="9525" w14:cap="rnd" w14:cmpd="sng" w14:algn="ctr">
                                    <w14:solidFill>
                                      <w14:schemeClr w14:val="accent1">
                                        <w14:lumMod w14:val="75000"/>
                                      </w14:schemeClr>
                                    </w14:solidFill>
                                    <w14:prstDash w14:val="solid"/>
                                    <w14:bevel/>
                                  </w14:textOutline>
                                </w:rPr>
                                <w:fldChar w:fldCharType="separate"/>
                              </w:r>
                              <w:r w:rsidR="00075FFD" w:rsidRPr="00075FFD">
                                <w:rPr>
                                  <w:noProof/>
                                  <w:lang w:val="nl-NL"/>
                                  <w14:textOutline w14:w="9525" w14:cap="rnd" w14:cmpd="sng" w14:algn="ctr">
                                    <w14:solidFill>
                                      <w14:schemeClr w14:val="accent1">
                                        <w14:lumMod w14:val="75000"/>
                                      </w14:schemeClr>
                                    </w14:solidFill>
                                    <w14:prstDash w14:val="solid"/>
                                    <w14:bevel/>
                                  </w14:textOutline>
                                </w:rPr>
                                <w:t>2</w:t>
                              </w:r>
                              <w:r w:rsidRPr="00FD5A44">
                                <w:rPr>
                                  <w14:textOutline w14:w="9525" w14:cap="rnd" w14:cmpd="sng" w14:algn="ctr">
                                    <w14:solidFill>
                                      <w14:schemeClr w14:val="accent1">
                                        <w14:lumMod w14:val="75000"/>
                                      </w14:schemeClr>
                                    </w14:solidFill>
                                    <w14:prstDash w14:val="solid"/>
                                    <w14:bevel/>
                                  </w14:textOutline>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4C1A4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Vorm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" filled="t" strokecolor="#03485b [2404]" strokeweight="2.25pt">
                  <v:textbox inset=",0,,0">
                    <w:txbxContent>
                      <w:p w:rsidR="009C4127" w:rsidRPr="00FD5A44" w:rsidRDefault="009C4127" w:rsidP="00C92C2D">
                        <w:pPr>
                          <w:spacing w:before="0" w:after="0"/>
                          <w:jc w:val="center"/>
                          <w:rPr>
                            <w14:textOutline w14:w="9525" w14:cap="rnd" w14:cmpd="sng" w14:algn="ctr">
                              <w14:solidFill>
                                <w14:schemeClr w14:val="accent1">
                                  <w14:lumMod w14:val="75000"/>
                                </w14:schemeClr>
                              </w14:solidFill>
                              <w14:prstDash w14:val="solid"/>
                              <w14:bevel/>
                            </w14:textOutline>
                          </w:rPr>
                        </w:pPr>
                        <w:r w:rsidRPr="00FD5A44">
                          <w:rPr>
                            <w14:textOutline w14:w="9525" w14:cap="rnd" w14:cmpd="sng" w14:algn="ctr">
                              <w14:solidFill>
                                <w14:schemeClr w14:val="accent1">
                                  <w14:lumMod w14:val="75000"/>
                                </w14:schemeClr>
                              </w14:solidFill>
                              <w14:prstDash w14:val="solid"/>
                              <w14:bevel/>
                            </w14:textOutline>
                          </w:rPr>
                          <w:fldChar w:fldCharType="begin"/>
                        </w:r>
                        <w:r w:rsidRPr="00FD5A44">
                          <w:rPr>
                            <w14:textOutline w14:w="9525" w14:cap="rnd" w14:cmpd="sng" w14:algn="ctr">
                              <w14:solidFill>
                                <w14:schemeClr w14:val="accent1">
                                  <w14:lumMod w14:val="75000"/>
                                </w14:schemeClr>
                              </w14:solidFill>
                              <w14:prstDash w14:val="solid"/>
                              <w14:bevel/>
                            </w14:textOutline>
                          </w:rPr>
                          <w:instrText>PAGE    \* MERGEFORMAT</w:instrText>
                        </w:r>
                        <w:r w:rsidRPr="00FD5A44">
                          <w:rPr>
                            <w14:textOutline w14:w="9525" w14:cap="rnd" w14:cmpd="sng" w14:algn="ctr">
                              <w14:solidFill>
                                <w14:schemeClr w14:val="accent1">
                                  <w14:lumMod w14:val="75000"/>
                                </w14:schemeClr>
                              </w14:solidFill>
                              <w14:prstDash w14:val="solid"/>
                              <w14:bevel/>
                            </w14:textOutline>
                          </w:rPr>
                          <w:fldChar w:fldCharType="separate"/>
                        </w:r>
                        <w:r w:rsidR="00075FFD" w:rsidRPr="00075FFD">
                          <w:rPr>
                            <w:noProof/>
                            <w:lang w:val="nl-NL"/>
                            <w14:textOutline w14:w="9525" w14:cap="rnd" w14:cmpd="sng" w14:algn="ctr">
                              <w14:solidFill>
                                <w14:schemeClr w14:val="accent1">
                                  <w14:lumMod w14:val="75000"/>
                                </w14:schemeClr>
                              </w14:solidFill>
                              <w14:prstDash w14:val="solid"/>
                              <w14:bevel/>
                            </w14:textOutline>
                          </w:rPr>
                          <w:t>2</w:t>
                        </w:r>
                        <w:r w:rsidRPr="00FD5A44">
                          <w:rPr>
                            <w14:textOutline w14:w="9525" w14:cap="rnd" w14:cmpd="sng" w14:algn="ctr">
                              <w14:solidFill>
                                <w14:schemeClr w14:val="accent1">
                                  <w14:lumMod w14:val="75000"/>
                                </w14:schemeClr>
                              </w14:solidFill>
                              <w14:prstDash w14:val="solid"/>
                              <w14:bevel/>
                            </w14:textOutline>
                          </w:rPr>
                          <w:fldChar w:fldCharType="end"/>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2723711A" wp14:editId="15B6C3E5">
                  <wp:simplePos x="0" y="0"/>
                  <wp:positionH relativeFrom="margin">
                    <wp:align>center</wp:align>
                  </wp:positionH>
                  <wp:positionV relativeFrom="bottomMargin">
                    <wp:align>center</wp:align>
                  </wp:positionV>
                  <wp:extent cx="5518150" cy="0"/>
                  <wp:effectExtent l="0" t="0" r="25400" b="19050"/>
                  <wp:wrapNone/>
                  <wp:docPr id="557" name="AutoVorm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1">
                                <a:lumMod val="75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40E51DD7" id="_x0000_t32" coordsize="21600,21600" o:spt="32" o:oned="t" path="m,l21600,21600e" filled="f">
                  <v:path arrowok="t" fillok="f" o:connecttype="none"/>
                  <o:lock v:ext="edit" shapetype="t"/>
                </v:shapetype>
                <v:shape id="AutoVorm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" strokecolor="#03485b [2404]"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F7B" w:rsidRDefault="00AD0F7B" w:rsidP="002108A6">
      <w:pPr>
        <w:spacing w:before="0" w:after="0" w:line="240" w:lineRule="auto"/>
      </w:pPr>
      <w:r>
        <w:separator/>
      </w:r>
    </w:p>
  </w:footnote>
  <w:footnote w:type="continuationSeparator" w:id="0">
    <w:p w:rsidR="00AD0F7B" w:rsidRDefault="00AD0F7B" w:rsidP="002108A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127" w:rsidRDefault="009C4127" w:rsidP="00D30A93">
    <w:pPr>
      <w:pStyle w:val="Header"/>
      <w:rPr>
        <w:color w:val="03485B" w:themeColor="accent1" w:themeShade="BF"/>
      </w:rPr>
    </w:pPr>
    <w:r>
      <w:rPr>
        <w:color w:val="03485B" w:themeColor="accent1" w:themeShade="BF"/>
      </w:rPr>
      <w:t>Jorn Van denbussche</w:t>
    </w:r>
    <w:r>
      <w:rPr>
        <w:color w:val="03485B" w:themeColor="accent1" w:themeShade="BF"/>
      </w:rPr>
      <w:tab/>
    </w:r>
    <w:r>
      <w:rPr>
        <w:color w:val="03485B" w:themeColor="accent1" w:themeShade="BF"/>
      </w:rPr>
      <w:tab/>
    </w:r>
    <w:r w:rsidRPr="00B51780">
      <w:rPr>
        <w:color w:val="03485B" w:themeColor="accent1" w:themeShade="BF"/>
      </w:rPr>
      <w:t>3</w:t>
    </w:r>
    <w:r w:rsidRPr="00B51780">
      <w:rPr>
        <w:color w:val="03485B" w:themeColor="accent1" w:themeShade="BF"/>
        <w:vertAlign w:val="superscript"/>
      </w:rPr>
      <w:t>e</w:t>
    </w:r>
    <w:r w:rsidRPr="00B51780">
      <w:rPr>
        <w:color w:val="03485B" w:themeColor="accent1" w:themeShade="BF"/>
      </w:rPr>
      <w:t xml:space="preserve"> bachelor Informatica</w:t>
    </w:r>
  </w:p>
  <w:p w:rsidR="009C4127" w:rsidRDefault="009C4127" w:rsidP="00D30A93">
    <w:pPr>
      <w:pStyle w:val="Header"/>
      <w:rPr>
        <w:color w:val="03485B" w:themeColor="accent1" w:themeShade="BF"/>
      </w:rPr>
    </w:pPr>
    <w:r>
      <w:rPr>
        <w:color w:val="03485B" w:themeColor="accent1" w:themeShade="BF"/>
      </w:rPr>
      <w:t>Jens Spitaels</w:t>
    </w:r>
    <w:r>
      <w:rPr>
        <w:color w:val="03485B" w:themeColor="accent1" w:themeShade="BF"/>
      </w:rPr>
      <w:tab/>
    </w:r>
    <w:r>
      <w:rPr>
        <w:color w:val="03485B" w:themeColor="accent1" w:themeShade="BF"/>
      </w:rPr>
      <w:tab/>
      <w:t>Project Datacommunicatie</w:t>
    </w:r>
  </w:p>
  <w:p w:rsidR="009C4127" w:rsidRDefault="009C4127" w:rsidP="00D30A93">
    <w:pPr>
      <w:pStyle w:val="Header"/>
      <w:rPr>
        <w:color w:val="03485B" w:themeColor="accent1" w:themeShade="BF"/>
      </w:rPr>
    </w:pPr>
    <w:r>
      <w:rPr>
        <w:color w:val="03485B" w:themeColor="accent1" w:themeShade="BF"/>
      </w:rPr>
      <w:t>Laurens Van Hoye</w:t>
    </w:r>
    <w:r>
      <w:rPr>
        <w:color w:val="03485B" w:themeColor="accent1" w:themeShade="BF"/>
      </w:rPr>
      <w:tab/>
    </w:r>
    <w:r>
      <w:rPr>
        <w:color w:val="03485B" w:themeColor="accent1" w:themeShade="BF"/>
      </w:rPr>
      <w:tab/>
      <w:t>Groep 1</w:t>
    </w:r>
  </w:p>
  <w:p w:rsidR="009C4127" w:rsidRPr="00B51780" w:rsidRDefault="009C4127">
    <w:pPr>
      <w:pStyle w:val="Header"/>
      <w:rPr>
        <w:color w:val="03485B" w:themeColor="accent1" w:themeShade="BF"/>
      </w:rPr>
    </w:pPr>
    <w:r w:rsidRPr="00B51780">
      <w:rPr>
        <w:color w:val="03485B" w:themeColor="accent1" w:themeShade="BF"/>
      </w:rPr>
      <w:t>Mathias De Brouwer</w:t>
    </w:r>
    <w:r w:rsidRPr="00B51780">
      <w:rPr>
        <w:color w:val="03485B" w:themeColor="accent1" w:themeShade="BF"/>
      </w:rPr>
      <w:tab/>
    </w:r>
  </w:p>
  <w:p w:rsidR="009C4127" w:rsidRPr="00B51780" w:rsidRDefault="009C4127">
    <w:pPr>
      <w:pStyle w:val="Header"/>
      <w:rPr>
        <w:color w:val="03485B" w:themeColor="accent1" w:themeShade="BF"/>
      </w:rPr>
    </w:pPr>
    <w:r w:rsidRPr="00B51780">
      <w:rPr>
        <w:noProof/>
        <w:color w:val="04617B" w:themeColor="accent1"/>
        <w:lang w:val="en-GB" w:eastAsia="en-GB"/>
      </w:rPr>
      <mc:AlternateContent>
        <mc:Choice Requires="wps">
          <w:drawing>
            <wp:anchor distT="0" distB="0" distL="114300" distR="114300" simplePos="0" relativeHeight="251661312" behindDoc="0" locked="0" layoutInCell="1" allowOverlap="1" wp14:anchorId="713C1C23" wp14:editId="2A104DEC">
              <wp:simplePos x="0" y="0"/>
              <wp:positionH relativeFrom="column">
                <wp:posOffset>-635</wp:posOffset>
              </wp:positionH>
              <wp:positionV relativeFrom="paragraph">
                <wp:posOffset>87630</wp:posOffset>
              </wp:positionV>
              <wp:extent cx="5775960" cy="0"/>
              <wp:effectExtent l="0" t="0" r="15240" b="19050"/>
              <wp:wrapNone/>
              <wp:docPr id="4" name="Rechte verbindingslijn 4"/>
              <wp:cNvGraphicFramePr/>
              <a:graphic xmlns:a="http://schemas.openxmlformats.org/drawingml/2006/main">
                <a:graphicData uri="http://schemas.microsoft.com/office/word/2010/wordprocessingShape">
                  <wps:wsp>
                    <wps:cNvCnPr/>
                    <wps:spPr>
                      <a:xfrm>
                        <a:off x="0" y="0"/>
                        <a:ext cx="577596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6EA31" id="Rechte verbindingslijn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6.9pt" to="454.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" strokecolor="#03485b [2404]"/>
          </w:pict>
        </mc:Fallback>
      </mc:AlternateContent>
    </w:r>
  </w:p>
  <w:p w:rsidR="009C4127" w:rsidRPr="00B51780" w:rsidRDefault="009C4127">
    <w:pPr>
      <w:pStyle w:val="Header"/>
      <w:rPr>
        <w:color w:val="03485B" w:themeColor="accent1" w:themeShade="BF"/>
      </w:rPr>
    </w:pPr>
  </w:p>
  <w:p w:rsidR="009C4127" w:rsidRPr="00B51780" w:rsidRDefault="009C41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127" w:rsidRDefault="009C4127">
    <w:pPr>
      <w:pStyle w:val="Header"/>
    </w:pPr>
  </w:p>
  <w:p w:rsidR="009C4127" w:rsidRDefault="009C41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489B"/>
    <w:multiLevelType w:val="hybridMultilevel"/>
    <w:tmpl w:val="A3F441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0D97A14"/>
    <w:multiLevelType w:val="hybridMultilevel"/>
    <w:tmpl w:val="DBDC1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32481EED"/>
    <w:multiLevelType w:val="hybridMultilevel"/>
    <w:tmpl w:val="3772A1F6"/>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35E83EC8"/>
    <w:multiLevelType w:val="hybridMultilevel"/>
    <w:tmpl w:val="5FF0FB4A"/>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CE07310"/>
    <w:multiLevelType w:val="hybridMultilevel"/>
    <w:tmpl w:val="1DB27D08"/>
    <w:lvl w:ilvl="0" w:tplc="08130009">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4D0339CC"/>
    <w:multiLevelType w:val="hybridMultilevel"/>
    <w:tmpl w:val="FC78408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514A4F8A"/>
    <w:multiLevelType w:val="hybridMultilevel"/>
    <w:tmpl w:val="4B266F16"/>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5839492B"/>
    <w:multiLevelType w:val="hybridMultilevel"/>
    <w:tmpl w:val="6088C7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4"/>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93"/>
    <w:rsid w:val="00004E1E"/>
    <w:rsid w:val="000133B0"/>
    <w:rsid w:val="0001454D"/>
    <w:rsid w:val="00024A7C"/>
    <w:rsid w:val="0002786F"/>
    <w:rsid w:val="00027E61"/>
    <w:rsid w:val="00032E0B"/>
    <w:rsid w:val="000341FC"/>
    <w:rsid w:val="00035D29"/>
    <w:rsid w:val="00042586"/>
    <w:rsid w:val="00064C72"/>
    <w:rsid w:val="000729EC"/>
    <w:rsid w:val="00075FFD"/>
    <w:rsid w:val="00081431"/>
    <w:rsid w:val="0009593B"/>
    <w:rsid w:val="00095BDC"/>
    <w:rsid w:val="000A0D25"/>
    <w:rsid w:val="000A4614"/>
    <w:rsid w:val="000A48BF"/>
    <w:rsid w:val="000C1F65"/>
    <w:rsid w:val="000D1732"/>
    <w:rsid w:val="000D2A6A"/>
    <w:rsid w:val="000F443B"/>
    <w:rsid w:val="001018F6"/>
    <w:rsid w:val="0010376B"/>
    <w:rsid w:val="00103777"/>
    <w:rsid w:val="0011646B"/>
    <w:rsid w:val="00122624"/>
    <w:rsid w:val="00133EAA"/>
    <w:rsid w:val="0013495D"/>
    <w:rsid w:val="00144199"/>
    <w:rsid w:val="0014617D"/>
    <w:rsid w:val="00150AE0"/>
    <w:rsid w:val="00156221"/>
    <w:rsid w:val="00164FEC"/>
    <w:rsid w:val="00183170"/>
    <w:rsid w:val="00185065"/>
    <w:rsid w:val="001B4296"/>
    <w:rsid w:val="001B4AE9"/>
    <w:rsid w:val="001B6356"/>
    <w:rsid w:val="001C6406"/>
    <w:rsid w:val="001C6A7F"/>
    <w:rsid w:val="001D78C7"/>
    <w:rsid w:val="001E6D9D"/>
    <w:rsid w:val="001F04BF"/>
    <w:rsid w:val="001F48C5"/>
    <w:rsid w:val="001F5E9E"/>
    <w:rsid w:val="002108A6"/>
    <w:rsid w:val="00215141"/>
    <w:rsid w:val="00233A64"/>
    <w:rsid w:val="00242BF5"/>
    <w:rsid w:val="00244822"/>
    <w:rsid w:val="00244C42"/>
    <w:rsid w:val="00296002"/>
    <w:rsid w:val="002A6269"/>
    <w:rsid w:val="002A6DB0"/>
    <w:rsid w:val="002B0D64"/>
    <w:rsid w:val="002D41B5"/>
    <w:rsid w:val="002D4A38"/>
    <w:rsid w:val="002D7E58"/>
    <w:rsid w:val="002F17B8"/>
    <w:rsid w:val="002F52E4"/>
    <w:rsid w:val="002F553E"/>
    <w:rsid w:val="00301D7F"/>
    <w:rsid w:val="003105ED"/>
    <w:rsid w:val="00311135"/>
    <w:rsid w:val="00315B79"/>
    <w:rsid w:val="00323FEA"/>
    <w:rsid w:val="00327B23"/>
    <w:rsid w:val="00334B9B"/>
    <w:rsid w:val="00341309"/>
    <w:rsid w:val="003501CE"/>
    <w:rsid w:val="003564EB"/>
    <w:rsid w:val="003634B1"/>
    <w:rsid w:val="0036680E"/>
    <w:rsid w:val="0037426E"/>
    <w:rsid w:val="00380925"/>
    <w:rsid w:val="00380DDF"/>
    <w:rsid w:val="00385CBC"/>
    <w:rsid w:val="003A1F99"/>
    <w:rsid w:val="003C3877"/>
    <w:rsid w:val="003C6C35"/>
    <w:rsid w:val="003D0B60"/>
    <w:rsid w:val="003D7AD2"/>
    <w:rsid w:val="003E50FA"/>
    <w:rsid w:val="003E69A9"/>
    <w:rsid w:val="003E6D67"/>
    <w:rsid w:val="003F11F9"/>
    <w:rsid w:val="00404251"/>
    <w:rsid w:val="004056A9"/>
    <w:rsid w:val="00410047"/>
    <w:rsid w:val="00413224"/>
    <w:rsid w:val="00427D8C"/>
    <w:rsid w:val="004403FC"/>
    <w:rsid w:val="004500C3"/>
    <w:rsid w:val="00450DF2"/>
    <w:rsid w:val="0045586D"/>
    <w:rsid w:val="00464350"/>
    <w:rsid w:val="004644EF"/>
    <w:rsid w:val="00465B0D"/>
    <w:rsid w:val="00466FDC"/>
    <w:rsid w:val="00470476"/>
    <w:rsid w:val="00472A2E"/>
    <w:rsid w:val="00486961"/>
    <w:rsid w:val="004871A1"/>
    <w:rsid w:val="0049036D"/>
    <w:rsid w:val="004931EA"/>
    <w:rsid w:val="004B0AE2"/>
    <w:rsid w:val="004C0B57"/>
    <w:rsid w:val="004C4F97"/>
    <w:rsid w:val="004C61C5"/>
    <w:rsid w:val="004E0916"/>
    <w:rsid w:val="004E3C06"/>
    <w:rsid w:val="004E6A70"/>
    <w:rsid w:val="004F236B"/>
    <w:rsid w:val="00513E0F"/>
    <w:rsid w:val="005157F4"/>
    <w:rsid w:val="00560089"/>
    <w:rsid w:val="00573384"/>
    <w:rsid w:val="005916B4"/>
    <w:rsid w:val="00591B0D"/>
    <w:rsid w:val="005D010F"/>
    <w:rsid w:val="005D28FF"/>
    <w:rsid w:val="005D53EC"/>
    <w:rsid w:val="005E2496"/>
    <w:rsid w:val="005E4B74"/>
    <w:rsid w:val="005E561A"/>
    <w:rsid w:val="005E6FED"/>
    <w:rsid w:val="005F3775"/>
    <w:rsid w:val="005F524F"/>
    <w:rsid w:val="006104E0"/>
    <w:rsid w:val="00611B03"/>
    <w:rsid w:val="00612D6B"/>
    <w:rsid w:val="006160DF"/>
    <w:rsid w:val="006268DF"/>
    <w:rsid w:val="00636DCA"/>
    <w:rsid w:val="006512A4"/>
    <w:rsid w:val="0065334D"/>
    <w:rsid w:val="006579D6"/>
    <w:rsid w:val="00664B8C"/>
    <w:rsid w:val="00666B2C"/>
    <w:rsid w:val="00667630"/>
    <w:rsid w:val="00687AE4"/>
    <w:rsid w:val="006A278D"/>
    <w:rsid w:val="006A5291"/>
    <w:rsid w:val="006B0C90"/>
    <w:rsid w:val="006B7076"/>
    <w:rsid w:val="006C65BF"/>
    <w:rsid w:val="006D1688"/>
    <w:rsid w:val="006D61E3"/>
    <w:rsid w:val="006D686A"/>
    <w:rsid w:val="006E4F9C"/>
    <w:rsid w:val="006F3889"/>
    <w:rsid w:val="006F4328"/>
    <w:rsid w:val="00704AE1"/>
    <w:rsid w:val="007311EB"/>
    <w:rsid w:val="0073156D"/>
    <w:rsid w:val="0074119F"/>
    <w:rsid w:val="00757402"/>
    <w:rsid w:val="007614CE"/>
    <w:rsid w:val="0076286E"/>
    <w:rsid w:val="007678C3"/>
    <w:rsid w:val="007715B3"/>
    <w:rsid w:val="007977F2"/>
    <w:rsid w:val="007A237D"/>
    <w:rsid w:val="007A664F"/>
    <w:rsid w:val="007B5DFA"/>
    <w:rsid w:val="007B7D34"/>
    <w:rsid w:val="007C130F"/>
    <w:rsid w:val="007D5BC2"/>
    <w:rsid w:val="007E22AE"/>
    <w:rsid w:val="007E32FB"/>
    <w:rsid w:val="007E3A04"/>
    <w:rsid w:val="007F08B9"/>
    <w:rsid w:val="007F2531"/>
    <w:rsid w:val="007F4CFD"/>
    <w:rsid w:val="00807670"/>
    <w:rsid w:val="008123E0"/>
    <w:rsid w:val="0081599C"/>
    <w:rsid w:val="00827877"/>
    <w:rsid w:val="00833F27"/>
    <w:rsid w:val="008421CC"/>
    <w:rsid w:val="008442A2"/>
    <w:rsid w:val="00853BC1"/>
    <w:rsid w:val="008630B1"/>
    <w:rsid w:val="00870C4F"/>
    <w:rsid w:val="00876B85"/>
    <w:rsid w:val="00880210"/>
    <w:rsid w:val="008815AD"/>
    <w:rsid w:val="00890A40"/>
    <w:rsid w:val="0089238A"/>
    <w:rsid w:val="00893F77"/>
    <w:rsid w:val="0089482D"/>
    <w:rsid w:val="008A11B9"/>
    <w:rsid w:val="008A5EDE"/>
    <w:rsid w:val="008B1186"/>
    <w:rsid w:val="008B15A7"/>
    <w:rsid w:val="008B42B8"/>
    <w:rsid w:val="008C0A7A"/>
    <w:rsid w:val="008F1F0C"/>
    <w:rsid w:val="00905B09"/>
    <w:rsid w:val="00906F35"/>
    <w:rsid w:val="00920490"/>
    <w:rsid w:val="0092114F"/>
    <w:rsid w:val="00947E8B"/>
    <w:rsid w:val="00955BC3"/>
    <w:rsid w:val="009642D9"/>
    <w:rsid w:val="00991470"/>
    <w:rsid w:val="009950C0"/>
    <w:rsid w:val="009A3B74"/>
    <w:rsid w:val="009A54E1"/>
    <w:rsid w:val="009B41D3"/>
    <w:rsid w:val="009C4127"/>
    <w:rsid w:val="009C765D"/>
    <w:rsid w:val="009E046D"/>
    <w:rsid w:val="009E2629"/>
    <w:rsid w:val="00A03CDD"/>
    <w:rsid w:val="00A07B0B"/>
    <w:rsid w:val="00A11386"/>
    <w:rsid w:val="00A1281B"/>
    <w:rsid w:val="00A26A39"/>
    <w:rsid w:val="00A40B09"/>
    <w:rsid w:val="00A5154E"/>
    <w:rsid w:val="00A575DC"/>
    <w:rsid w:val="00A67E5E"/>
    <w:rsid w:val="00A816E8"/>
    <w:rsid w:val="00A905F2"/>
    <w:rsid w:val="00AA6C20"/>
    <w:rsid w:val="00AB35C2"/>
    <w:rsid w:val="00AB3726"/>
    <w:rsid w:val="00AD0F7B"/>
    <w:rsid w:val="00AD1B73"/>
    <w:rsid w:val="00AD32F1"/>
    <w:rsid w:val="00AE108C"/>
    <w:rsid w:val="00AE388F"/>
    <w:rsid w:val="00AF1F60"/>
    <w:rsid w:val="00AF737B"/>
    <w:rsid w:val="00B252FC"/>
    <w:rsid w:val="00B26B17"/>
    <w:rsid w:val="00B31F6A"/>
    <w:rsid w:val="00B34B4C"/>
    <w:rsid w:val="00B42573"/>
    <w:rsid w:val="00B43455"/>
    <w:rsid w:val="00B515A6"/>
    <w:rsid w:val="00B51780"/>
    <w:rsid w:val="00B642BE"/>
    <w:rsid w:val="00B730FE"/>
    <w:rsid w:val="00B820C2"/>
    <w:rsid w:val="00B85B2D"/>
    <w:rsid w:val="00B9178A"/>
    <w:rsid w:val="00B933F8"/>
    <w:rsid w:val="00B96AE6"/>
    <w:rsid w:val="00BA2D63"/>
    <w:rsid w:val="00BA52FB"/>
    <w:rsid w:val="00BC3307"/>
    <w:rsid w:val="00BC5E50"/>
    <w:rsid w:val="00BD1B2B"/>
    <w:rsid w:val="00BE1D95"/>
    <w:rsid w:val="00BE3155"/>
    <w:rsid w:val="00BF5B18"/>
    <w:rsid w:val="00C4327B"/>
    <w:rsid w:val="00C56B01"/>
    <w:rsid w:val="00C7070E"/>
    <w:rsid w:val="00C70A1E"/>
    <w:rsid w:val="00C732F5"/>
    <w:rsid w:val="00C807B1"/>
    <w:rsid w:val="00C816FA"/>
    <w:rsid w:val="00C87291"/>
    <w:rsid w:val="00C92C2D"/>
    <w:rsid w:val="00CA7207"/>
    <w:rsid w:val="00CC02F6"/>
    <w:rsid w:val="00CC2C2D"/>
    <w:rsid w:val="00CC2FBD"/>
    <w:rsid w:val="00CC5D87"/>
    <w:rsid w:val="00CD4052"/>
    <w:rsid w:val="00CD6CA2"/>
    <w:rsid w:val="00CF4676"/>
    <w:rsid w:val="00D0010B"/>
    <w:rsid w:val="00D01977"/>
    <w:rsid w:val="00D1611E"/>
    <w:rsid w:val="00D1735E"/>
    <w:rsid w:val="00D17DC9"/>
    <w:rsid w:val="00D25A2B"/>
    <w:rsid w:val="00D30A93"/>
    <w:rsid w:val="00D409C2"/>
    <w:rsid w:val="00D43A4B"/>
    <w:rsid w:val="00D8594C"/>
    <w:rsid w:val="00D945CE"/>
    <w:rsid w:val="00D95CCB"/>
    <w:rsid w:val="00DA131C"/>
    <w:rsid w:val="00DA55B3"/>
    <w:rsid w:val="00DA70C4"/>
    <w:rsid w:val="00DA7AFB"/>
    <w:rsid w:val="00DD14CF"/>
    <w:rsid w:val="00DD4A34"/>
    <w:rsid w:val="00DE1EF0"/>
    <w:rsid w:val="00DE7C06"/>
    <w:rsid w:val="00DF18CD"/>
    <w:rsid w:val="00E00C9D"/>
    <w:rsid w:val="00E0194F"/>
    <w:rsid w:val="00E02D2A"/>
    <w:rsid w:val="00E05A38"/>
    <w:rsid w:val="00E078B7"/>
    <w:rsid w:val="00E14CC4"/>
    <w:rsid w:val="00E314BA"/>
    <w:rsid w:val="00E333C4"/>
    <w:rsid w:val="00E36205"/>
    <w:rsid w:val="00E51AD9"/>
    <w:rsid w:val="00E548FE"/>
    <w:rsid w:val="00E55CB3"/>
    <w:rsid w:val="00E62CCE"/>
    <w:rsid w:val="00E715EF"/>
    <w:rsid w:val="00E80374"/>
    <w:rsid w:val="00E806C5"/>
    <w:rsid w:val="00E80F99"/>
    <w:rsid w:val="00E83EAF"/>
    <w:rsid w:val="00E854D1"/>
    <w:rsid w:val="00E9400B"/>
    <w:rsid w:val="00E94FAD"/>
    <w:rsid w:val="00E95069"/>
    <w:rsid w:val="00EB6677"/>
    <w:rsid w:val="00EC4C60"/>
    <w:rsid w:val="00EC5532"/>
    <w:rsid w:val="00ED721B"/>
    <w:rsid w:val="00ED7E21"/>
    <w:rsid w:val="00EE2E0F"/>
    <w:rsid w:val="00EE6E8F"/>
    <w:rsid w:val="00EF12D7"/>
    <w:rsid w:val="00EF7D85"/>
    <w:rsid w:val="00F24047"/>
    <w:rsid w:val="00F411E1"/>
    <w:rsid w:val="00F4135B"/>
    <w:rsid w:val="00F42DFF"/>
    <w:rsid w:val="00F44792"/>
    <w:rsid w:val="00F46CFF"/>
    <w:rsid w:val="00F51C73"/>
    <w:rsid w:val="00F53531"/>
    <w:rsid w:val="00F607C7"/>
    <w:rsid w:val="00F64D23"/>
    <w:rsid w:val="00F72E09"/>
    <w:rsid w:val="00F81E13"/>
    <w:rsid w:val="00F850B8"/>
    <w:rsid w:val="00FA2BA6"/>
    <w:rsid w:val="00FB512F"/>
    <w:rsid w:val="00FC6BA7"/>
    <w:rsid w:val="00FD344A"/>
    <w:rsid w:val="00FD5A44"/>
    <w:rsid w:val="00FD7F1A"/>
    <w:rsid w:val="00FF392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F01F14-5E9E-4356-B924-7F1433F2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2AE"/>
    <w:rPr>
      <w:sz w:val="20"/>
      <w:szCs w:val="20"/>
    </w:rPr>
  </w:style>
  <w:style w:type="paragraph" w:styleId="Heading1">
    <w:name w:val="heading 1"/>
    <w:basedOn w:val="Normal"/>
    <w:next w:val="Normal"/>
    <w:link w:val="Heading1Char"/>
    <w:uiPriority w:val="9"/>
    <w:qFormat/>
    <w:rsid w:val="005916B4"/>
    <w:pPr>
      <w:pBdr>
        <w:top w:val="single" w:sz="24" w:space="0" w:color="04617B" w:themeColor="accent1"/>
        <w:left w:val="single" w:sz="24" w:space="0" w:color="04617B" w:themeColor="accent1"/>
        <w:bottom w:val="single" w:sz="24" w:space="0" w:color="04617B" w:themeColor="accent1"/>
        <w:right w:val="single" w:sz="24" w:space="0" w:color="04617B" w:themeColor="accent1"/>
      </w:pBdr>
      <w:shd w:val="clear" w:color="auto" w:fill="04617B" w:themeFill="accent1"/>
      <w:spacing w:after="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5916B4"/>
    <w:pPr>
      <w:pBdr>
        <w:top w:val="single" w:sz="24" w:space="0" w:color="B4ECFC" w:themeColor="accent1" w:themeTint="33"/>
        <w:left w:val="single" w:sz="24" w:space="0" w:color="B4ECFC" w:themeColor="accent1" w:themeTint="33"/>
        <w:bottom w:val="single" w:sz="24" w:space="0" w:color="B4ECFC" w:themeColor="accent1" w:themeTint="33"/>
        <w:right w:val="single" w:sz="24" w:space="0" w:color="B4ECFC" w:themeColor="accent1" w:themeTint="33"/>
      </w:pBdr>
      <w:shd w:val="clear" w:color="auto" w:fill="B4ECFC"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E22AE"/>
    <w:pPr>
      <w:pBdr>
        <w:top w:val="single" w:sz="6" w:space="2" w:color="04617B" w:themeColor="accent1"/>
        <w:left w:val="single" w:sz="6" w:space="2" w:color="04617B" w:themeColor="accent1"/>
      </w:pBdr>
      <w:spacing w:before="300" w:after="0"/>
      <w:outlineLvl w:val="2"/>
    </w:pPr>
    <w:rPr>
      <w:caps/>
      <w:color w:val="02303D" w:themeColor="accent1" w:themeShade="7F"/>
      <w:spacing w:val="15"/>
      <w:sz w:val="22"/>
      <w:szCs w:val="22"/>
    </w:rPr>
  </w:style>
  <w:style w:type="paragraph" w:styleId="Heading4">
    <w:name w:val="heading 4"/>
    <w:basedOn w:val="Normal"/>
    <w:next w:val="Normal"/>
    <w:link w:val="Heading4Char"/>
    <w:uiPriority w:val="9"/>
    <w:semiHidden/>
    <w:unhideWhenUsed/>
    <w:qFormat/>
    <w:rsid w:val="007E22AE"/>
    <w:pPr>
      <w:pBdr>
        <w:top w:val="dotted" w:sz="6" w:space="2" w:color="04617B" w:themeColor="accent1"/>
        <w:left w:val="dotted" w:sz="6" w:space="2" w:color="04617B" w:themeColor="accent1"/>
      </w:pBdr>
      <w:spacing w:before="300" w:after="0"/>
      <w:outlineLvl w:val="3"/>
    </w:pPr>
    <w:rPr>
      <w:caps/>
      <w:color w:val="03485B" w:themeColor="accent1" w:themeShade="BF"/>
      <w:spacing w:val="10"/>
      <w:sz w:val="22"/>
      <w:szCs w:val="22"/>
    </w:rPr>
  </w:style>
  <w:style w:type="paragraph" w:styleId="Heading5">
    <w:name w:val="heading 5"/>
    <w:basedOn w:val="Normal"/>
    <w:next w:val="Normal"/>
    <w:link w:val="Heading5Char"/>
    <w:uiPriority w:val="9"/>
    <w:semiHidden/>
    <w:unhideWhenUsed/>
    <w:qFormat/>
    <w:rsid w:val="007E22AE"/>
    <w:pPr>
      <w:pBdr>
        <w:bottom w:val="single" w:sz="6" w:space="1" w:color="04617B" w:themeColor="accent1"/>
      </w:pBdr>
      <w:spacing w:before="300" w:after="0"/>
      <w:outlineLvl w:val="4"/>
    </w:pPr>
    <w:rPr>
      <w:caps/>
      <w:color w:val="03485B" w:themeColor="accent1" w:themeShade="BF"/>
      <w:spacing w:val="10"/>
      <w:sz w:val="22"/>
      <w:szCs w:val="22"/>
    </w:rPr>
  </w:style>
  <w:style w:type="paragraph" w:styleId="Heading6">
    <w:name w:val="heading 6"/>
    <w:basedOn w:val="Normal"/>
    <w:next w:val="Normal"/>
    <w:link w:val="Heading6Char"/>
    <w:uiPriority w:val="9"/>
    <w:semiHidden/>
    <w:unhideWhenUsed/>
    <w:qFormat/>
    <w:rsid w:val="007E22AE"/>
    <w:pPr>
      <w:pBdr>
        <w:bottom w:val="dotted" w:sz="6" w:space="1" w:color="04617B" w:themeColor="accent1"/>
      </w:pBdr>
      <w:spacing w:before="300" w:after="0"/>
      <w:outlineLvl w:val="5"/>
    </w:pPr>
    <w:rPr>
      <w:caps/>
      <w:color w:val="03485B" w:themeColor="accent1" w:themeShade="BF"/>
      <w:spacing w:val="10"/>
      <w:sz w:val="22"/>
      <w:szCs w:val="22"/>
    </w:rPr>
  </w:style>
  <w:style w:type="paragraph" w:styleId="Heading7">
    <w:name w:val="heading 7"/>
    <w:basedOn w:val="Normal"/>
    <w:next w:val="Normal"/>
    <w:link w:val="Heading7Char"/>
    <w:uiPriority w:val="9"/>
    <w:semiHidden/>
    <w:unhideWhenUsed/>
    <w:qFormat/>
    <w:rsid w:val="007E22AE"/>
    <w:pPr>
      <w:spacing w:before="300" w:after="0"/>
      <w:outlineLvl w:val="6"/>
    </w:pPr>
    <w:rPr>
      <w:caps/>
      <w:color w:val="03485B" w:themeColor="accent1" w:themeShade="BF"/>
      <w:spacing w:val="10"/>
      <w:sz w:val="22"/>
      <w:szCs w:val="22"/>
    </w:rPr>
  </w:style>
  <w:style w:type="paragraph" w:styleId="Heading8">
    <w:name w:val="heading 8"/>
    <w:basedOn w:val="Normal"/>
    <w:next w:val="Normal"/>
    <w:link w:val="Heading8Char"/>
    <w:uiPriority w:val="9"/>
    <w:semiHidden/>
    <w:unhideWhenUsed/>
    <w:qFormat/>
    <w:rsid w:val="007E22A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E22A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6B4"/>
    <w:rPr>
      <w:b/>
      <w:bCs/>
      <w:color w:val="FFFFFF" w:themeColor="background1"/>
      <w:spacing w:val="15"/>
      <w:shd w:val="clear" w:color="auto" w:fill="04617B" w:themeFill="accent1"/>
    </w:rPr>
  </w:style>
  <w:style w:type="paragraph" w:styleId="Title">
    <w:name w:val="Title"/>
    <w:basedOn w:val="Normal"/>
    <w:next w:val="Normal"/>
    <w:link w:val="TitleChar"/>
    <w:uiPriority w:val="10"/>
    <w:qFormat/>
    <w:rsid w:val="005916B4"/>
    <w:pPr>
      <w:spacing w:before="720"/>
    </w:pPr>
    <w:rPr>
      <w:b/>
      <w:color w:val="04617B" w:themeColor="accent1"/>
      <w:spacing w:val="10"/>
      <w:kern w:val="28"/>
      <w:sz w:val="52"/>
      <w:szCs w:val="52"/>
    </w:rPr>
  </w:style>
  <w:style w:type="character" w:customStyle="1" w:styleId="TitleChar">
    <w:name w:val="Title Char"/>
    <w:basedOn w:val="DefaultParagraphFont"/>
    <w:link w:val="Title"/>
    <w:uiPriority w:val="10"/>
    <w:rsid w:val="005916B4"/>
    <w:rPr>
      <w:b/>
      <w:color w:val="04617B" w:themeColor="accent1"/>
      <w:spacing w:val="10"/>
      <w:kern w:val="28"/>
      <w:sz w:val="52"/>
      <w:szCs w:val="52"/>
    </w:rPr>
  </w:style>
  <w:style w:type="paragraph" w:styleId="ListParagraph">
    <w:name w:val="List Paragraph"/>
    <w:basedOn w:val="Normal"/>
    <w:uiPriority w:val="34"/>
    <w:qFormat/>
    <w:rsid w:val="007E22AE"/>
    <w:pPr>
      <w:ind w:left="720"/>
      <w:contextualSpacing/>
    </w:pPr>
  </w:style>
  <w:style w:type="character" w:customStyle="1" w:styleId="Heading2Char">
    <w:name w:val="Heading 2 Char"/>
    <w:basedOn w:val="DefaultParagraphFont"/>
    <w:link w:val="Heading2"/>
    <w:uiPriority w:val="9"/>
    <w:rsid w:val="005916B4"/>
    <w:rPr>
      <w:spacing w:val="15"/>
      <w:shd w:val="clear" w:color="auto" w:fill="B4ECFC" w:themeFill="accent1" w:themeFillTint="33"/>
    </w:rPr>
  </w:style>
  <w:style w:type="character" w:customStyle="1" w:styleId="Heading3Char">
    <w:name w:val="Heading 3 Char"/>
    <w:basedOn w:val="DefaultParagraphFont"/>
    <w:link w:val="Heading3"/>
    <w:uiPriority w:val="9"/>
    <w:rsid w:val="007E22AE"/>
    <w:rPr>
      <w:caps/>
      <w:color w:val="02303D" w:themeColor="accent1" w:themeShade="7F"/>
      <w:spacing w:val="15"/>
    </w:rPr>
  </w:style>
  <w:style w:type="character" w:customStyle="1" w:styleId="Heading4Char">
    <w:name w:val="Heading 4 Char"/>
    <w:basedOn w:val="DefaultParagraphFont"/>
    <w:link w:val="Heading4"/>
    <w:uiPriority w:val="9"/>
    <w:semiHidden/>
    <w:rsid w:val="007E22AE"/>
    <w:rPr>
      <w:caps/>
      <w:color w:val="03485B" w:themeColor="accent1" w:themeShade="BF"/>
      <w:spacing w:val="10"/>
    </w:rPr>
  </w:style>
  <w:style w:type="character" w:customStyle="1" w:styleId="Heading5Char">
    <w:name w:val="Heading 5 Char"/>
    <w:basedOn w:val="DefaultParagraphFont"/>
    <w:link w:val="Heading5"/>
    <w:uiPriority w:val="9"/>
    <w:semiHidden/>
    <w:rsid w:val="007E22AE"/>
    <w:rPr>
      <w:caps/>
      <w:color w:val="03485B" w:themeColor="accent1" w:themeShade="BF"/>
      <w:spacing w:val="10"/>
    </w:rPr>
  </w:style>
  <w:style w:type="character" w:customStyle="1" w:styleId="Heading6Char">
    <w:name w:val="Heading 6 Char"/>
    <w:basedOn w:val="DefaultParagraphFont"/>
    <w:link w:val="Heading6"/>
    <w:uiPriority w:val="9"/>
    <w:semiHidden/>
    <w:rsid w:val="007E22AE"/>
    <w:rPr>
      <w:caps/>
      <w:color w:val="03485B" w:themeColor="accent1" w:themeShade="BF"/>
      <w:spacing w:val="10"/>
    </w:rPr>
  </w:style>
  <w:style w:type="character" w:customStyle="1" w:styleId="Heading7Char">
    <w:name w:val="Heading 7 Char"/>
    <w:basedOn w:val="DefaultParagraphFont"/>
    <w:link w:val="Heading7"/>
    <w:uiPriority w:val="9"/>
    <w:semiHidden/>
    <w:rsid w:val="007E22AE"/>
    <w:rPr>
      <w:caps/>
      <w:color w:val="03485B" w:themeColor="accent1" w:themeShade="BF"/>
      <w:spacing w:val="10"/>
    </w:rPr>
  </w:style>
  <w:style w:type="character" w:customStyle="1" w:styleId="Heading8Char">
    <w:name w:val="Heading 8 Char"/>
    <w:basedOn w:val="DefaultParagraphFont"/>
    <w:link w:val="Heading8"/>
    <w:uiPriority w:val="9"/>
    <w:semiHidden/>
    <w:rsid w:val="007E22AE"/>
    <w:rPr>
      <w:caps/>
      <w:spacing w:val="10"/>
      <w:sz w:val="18"/>
      <w:szCs w:val="18"/>
    </w:rPr>
  </w:style>
  <w:style w:type="character" w:customStyle="1" w:styleId="Heading9Char">
    <w:name w:val="Heading 9 Char"/>
    <w:basedOn w:val="DefaultParagraphFont"/>
    <w:link w:val="Heading9"/>
    <w:uiPriority w:val="9"/>
    <w:semiHidden/>
    <w:rsid w:val="007E22AE"/>
    <w:rPr>
      <w:i/>
      <w:caps/>
      <w:spacing w:val="10"/>
      <w:sz w:val="18"/>
      <w:szCs w:val="18"/>
    </w:rPr>
  </w:style>
  <w:style w:type="paragraph" w:styleId="Caption">
    <w:name w:val="caption"/>
    <w:basedOn w:val="Normal"/>
    <w:next w:val="Normal"/>
    <w:uiPriority w:val="35"/>
    <w:unhideWhenUsed/>
    <w:qFormat/>
    <w:rsid w:val="007E22AE"/>
    <w:rPr>
      <w:b/>
      <w:bCs/>
      <w:color w:val="03485B" w:themeColor="accent1" w:themeShade="BF"/>
      <w:sz w:val="16"/>
      <w:szCs w:val="16"/>
    </w:rPr>
  </w:style>
  <w:style w:type="paragraph" w:styleId="Subtitle">
    <w:name w:val="Subtitle"/>
    <w:basedOn w:val="Normal"/>
    <w:next w:val="Normal"/>
    <w:link w:val="SubtitleChar"/>
    <w:uiPriority w:val="11"/>
    <w:qFormat/>
    <w:rsid w:val="007E22A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E22AE"/>
    <w:rPr>
      <w:caps/>
      <w:color w:val="595959" w:themeColor="text1" w:themeTint="A6"/>
      <w:spacing w:val="10"/>
      <w:sz w:val="24"/>
      <w:szCs w:val="24"/>
    </w:rPr>
  </w:style>
  <w:style w:type="character" w:styleId="Strong">
    <w:name w:val="Strong"/>
    <w:uiPriority w:val="22"/>
    <w:qFormat/>
    <w:rsid w:val="007E22AE"/>
    <w:rPr>
      <w:b/>
      <w:bCs/>
    </w:rPr>
  </w:style>
  <w:style w:type="character" w:styleId="Emphasis">
    <w:name w:val="Emphasis"/>
    <w:uiPriority w:val="20"/>
    <w:qFormat/>
    <w:rsid w:val="007E22AE"/>
    <w:rPr>
      <w:caps/>
      <w:color w:val="02303D" w:themeColor="accent1" w:themeShade="7F"/>
      <w:spacing w:val="5"/>
    </w:rPr>
  </w:style>
  <w:style w:type="paragraph" w:styleId="NoSpacing">
    <w:name w:val="No Spacing"/>
    <w:basedOn w:val="Normal"/>
    <w:link w:val="NoSpacingChar"/>
    <w:uiPriority w:val="1"/>
    <w:qFormat/>
    <w:rsid w:val="007E22AE"/>
    <w:pPr>
      <w:spacing w:before="0" w:after="0" w:line="240" w:lineRule="auto"/>
    </w:pPr>
  </w:style>
  <w:style w:type="character" w:customStyle="1" w:styleId="NoSpacingChar">
    <w:name w:val="No Spacing Char"/>
    <w:basedOn w:val="DefaultParagraphFont"/>
    <w:link w:val="NoSpacing"/>
    <w:uiPriority w:val="1"/>
    <w:rsid w:val="007E22AE"/>
    <w:rPr>
      <w:sz w:val="20"/>
      <w:szCs w:val="20"/>
    </w:rPr>
  </w:style>
  <w:style w:type="paragraph" w:styleId="Quote">
    <w:name w:val="Quote"/>
    <w:basedOn w:val="Normal"/>
    <w:next w:val="Normal"/>
    <w:link w:val="QuoteChar"/>
    <w:uiPriority w:val="29"/>
    <w:qFormat/>
    <w:rsid w:val="007E22AE"/>
    <w:rPr>
      <w:i/>
      <w:iCs/>
    </w:rPr>
  </w:style>
  <w:style w:type="character" w:customStyle="1" w:styleId="QuoteChar">
    <w:name w:val="Quote Char"/>
    <w:basedOn w:val="DefaultParagraphFont"/>
    <w:link w:val="Quote"/>
    <w:uiPriority w:val="29"/>
    <w:rsid w:val="007E22AE"/>
    <w:rPr>
      <w:i/>
      <w:iCs/>
      <w:sz w:val="20"/>
      <w:szCs w:val="20"/>
    </w:rPr>
  </w:style>
  <w:style w:type="paragraph" w:styleId="IntenseQuote">
    <w:name w:val="Intense Quote"/>
    <w:basedOn w:val="Normal"/>
    <w:next w:val="Normal"/>
    <w:link w:val="IntenseQuoteChar"/>
    <w:uiPriority w:val="30"/>
    <w:qFormat/>
    <w:rsid w:val="007E22AE"/>
    <w:pPr>
      <w:pBdr>
        <w:top w:val="single" w:sz="4" w:space="10" w:color="04617B" w:themeColor="accent1"/>
        <w:left w:val="single" w:sz="4" w:space="10" w:color="04617B" w:themeColor="accent1"/>
      </w:pBdr>
      <w:spacing w:after="0"/>
      <w:ind w:left="1296" w:right="1152"/>
      <w:jc w:val="both"/>
    </w:pPr>
    <w:rPr>
      <w:i/>
      <w:iCs/>
      <w:color w:val="04617B" w:themeColor="accent1"/>
    </w:rPr>
  </w:style>
  <w:style w:type="character" w:customStyle="1" w:styleId="IntenseQuoteChar">
    <w:name w:val="Intense Quote Char"/>
    <w:basedOn w:val="DefaultParagraphFont"/>
    <w:link w:val="IntenseQuote"/>
    <w:uiPriority w:val="30"/>
    <w:rsid w:val="007E22AE"/>
    <w:rPr>
      <w:i/>
      <w:iCs/>
      <w:color w:val="04617B" w:themeColor="accent1"/>
      <w:sz w:val="20"/>
      <w:szCs w:val="20"/>
    </w:rPr>
  </w:style>
  <w:style w:type="character" w:styleId="SubtleEmphasis">
    <w:name w:val="Subtle Emphasis"/>
    <w:uiPriority w:val="19"/>
    <w:qFormat/>
    <w:rsid w:val="007E22AE"/>
    <w:rPr>
      <w:i/>
      <w:iCs/>
      <w:color w:val="02303D" w:themeColor="accent1" w:themeShade="7F"/>
    </w:rPr>
  </w:style>
  <w:style w:type="character" w:styleId="IntenseEmphasis">
    <w:name w:val="Intense Emphasis"/>
    <w:uiPriority w:val="21"/>
    <w:qFormat/>
    <w:rsid w:val="007E22AE"/>
    <w:rPr>
      <w:b/>
      <w:bCs/>
      <w:caps/>
      <w:color w:val="02303D" w:themeColor="accent1" w:themeShade="7F"/>
      <w:spacing w:val="10"/>
    </w:rPr>
  </w:style>
  <w:style w:type="character" w:styleId="SubtleReference">
    <w:name w:val="Subtle Reference"/>
    <w:uiPriority w:val="31"/>
    <w:qFormat/>
    <w:rsid w:val="007E22AE"/>
    <w:rPr>
      <w:b/>
      <w:bCs/>
      <w:color w:val="04617B" w:themeColor="accent1"/>
    </w:rPr>
  </w:style>
  <w:style w:type="character" w:styleId="IntenseReference">
    <w:name w:val="Intense Reference"/>
    <w:uiPriority w:val="32"/>
    <w:qFormat/>
    <w:rsid w:val="007E22AE"/>
    <w:rPr>
      <w:b/>
      <w:bCs/>
      <w:i/>
      <w:iCs/>
      <w:caps/>
      <w:color w:val="04617B" w:themeColor="accent1"/>
    </w:rPr>
  </w:style>
  <w:style w:type="character" w:styleId="BookTitle">
    <w:name w:val="Book Title"/>
    <w:uiPriority w:val="33"/>
    <w:qFormat/>
    <w:rsid w:val="007E22AE"/>
    <w:rPr>
      <w:b/>
      <w:bCs/>
      <w:i/>
      <w:iCs/>
      <w:spacing w:val="9"/>
    </w:rPr>
  </w:style>
  <w:style w:type="paragraph" w:styleId="TOCHeading">
    <w:name w:val="TOC Heading"/>
    <w:basedOn w:val="Heading1"/>
    <w:next w:val="Normal"/>
    <w:uiPriority w:val="39"/>
    <w:semiHidden/>
    <w:unhideWhenUsed/>
    <w:qFormat/>
    <w:rsid w:val="007E22AE"/>
    <w:pPr>
      <w:outlineLvl w:val="9"/>
    </w:pPr>
    <w:rPr>
      <w:lang w:bidi="en-US"/>
    </w:rPr>
  </w:style>
  <w:style w:type="paragraph" w:styleId="BalloonText">
    <w:name w:val="Balloon Text"/>
    <w:basedOn w:val="Normal"/>
    <w:link w:val="BalloonTextChar"/>
    <w:uiPriority w:val="99"/>
    <w:semiHidden/>
    <w:unhideWhenUsed/>
    <w:rsid w:val="00C732F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2F5"/>
    <w:rPr>
      <w:rFonts w:ascii="Tahoma" w:hAnsi="Tahoma" w:cs="Tahoma"/>
      <w:sz w:val="16"/>
      <w:szCs w:val="16"/>
    </w:rPr>
  </w:style>
  <w:style w:type="paragraph" w:styleId="Header">
    <w:name w:val="header"/>
    <w:basedOn w:val="Normal"/>
    <w:link w:val="HeaderChar"/>
    <w:uiPriority w:val="99"/>
    <w:unhideWhenUsed/>
    <w:rsid w:val="002108A6"/>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2108A6"/>
    <w:rPr>
      <w:sz w:val="20"/>
      <w:szCs w:val="20"/>
    </w:rPr>
  </w:style>
  <w:style w:type="paragraph" w:styleId="Footer">
    <w:name w:val="footer"/>
    <w:basedOn w:val="Normal"/>
    <w:link w:val="FooterChar"/>
    <w:uiPriority w:val="99"/>
    <w:unhideWhenUsed/>
    <w:rsid w:val="002108A6"/>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2108A6"/>
    <w:rPr>
      <w:sz w:val="20"/>
      <w:szCs w:val="20"/>
    </w:rPr>
  </w:style>
  <w:style w:type="character" w:styleId="PlaceholderText">
    <w:name w:val="Placeholder Text"/>
    <w:basedOn w:val="DefaultParagraphFont"/>
    <w:uiPriority w:val="99"/>
    <w:semiHidden/>
    <w:rsid w:val="00573384"/>
    <w:rPr>
      <w:color w:val="808080"/>
    </w:rPr>
  </w:style>
  <w:style w:type="paragraph" w:styleId="FootnoteText">
    <w:name w:val="footnote text"/>
    <w:basedOn w:val="Normal"/>
    <w:link w:val="FootnoteTextChar"/>
    <w:uiPriority w:val="99"/>
    <w:semiHidden/>
    <w:unhideWhenUsed/>
    <w:rsid w:val="00636DCA"/>
    <w:pPr>
      <w:spacing w:before="0" w:after="0" w:line="240" w:lineRule="auto"/>
    </w:pPr>
  </w:style>
  <w:style w:type="character" w:customStyle="1" w:styleId="FootnoteTextChar">
    <w:name w:val="Footnote Text Char"/>
    <w:basedOn w:val="DefaultParagraphFont"/>
    <w:link w:val="FootnoteText"/>
    <w:uiPriority w:val="99"/>
    <w:semiHidden/>
    <w:rsid w:val="00636DCA"/>
    <w:rPr>
      <w:sz w:val="20"/>
      <w:szCs w:val="20"/>
    </w:rPr>
  </w:style>
  <w:style w:type="character" w:styleId="FootnoteReference">
    <w:name w:val="footnote reference"/>
    <w:basedOn w:val="DefaultParagraphFont"/>
    <w:uiPriority w:val="99"/>
    <w:semiHidden/>
    <w:unhideWhenUsed/>
    <w:rsid w:val="00636DCA"/>
    <w:rPr>
      <w:vertAlign w:val="superscript"/>
    </w:rPr>
  </w:style>
  <w:style w:type="table" w:styleId="TableGrid">
    <w:name w:val="Table Grid"/>
    <w:basedOn w:val="TableNormal"/>
    <w:uiPriority w:val="59"/>
    <w:rsid w:val="00A03CD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Accent1">
    <w:name w:val="List Table 6 Colorful Accent 1"/>
    <w:basedOn w:val="TableNormal"/>
    <w:uiPriority w:val="51"/>
    <w:rsid w:val="00A03CDD"/>
    <w:pPr>
      <w:spacing w:after="0" w:line="240" w:lineRule="auto"/>
    </w:pPr>
    <w:rPr>
      <w:color w:val="03485B" w:themeColor="accent1" w:themeShade="BF"/>
    </w:rPr>
    <w:tblPr>
      <w:tblStyleRowBandSize w:val="1"/>
      <w:tblStyleColBandSize w:val="1"/>
      <w:tblInd w:w="0" w:type="dxa"/>
      <w:tblBorders>
        <w:top w:val="single" w:sz="4" w:space="0" w:color="04617B" w:themeColor="accent1"/>
        <w:bottom w:val="single" w:sz="4" w:space="0" w:color="04617B" w:themeColor="accent1"/>
      </w:tblBorders>
      <w:tblCellMar>
        <w:top w:w="0" w:type="dxa"/>
        <w:left w:w="108" w:type="dxa"/>
        <w:bottom w:w="0" w:type="dxa"/>
        <w:right w:w="108" w:type="dxa"/>
      </w:tblCellMar>
    </w:tblPr>
    <w:tblStylePr w:type="firstRow">
      <w:rPr>
        <w:b/>
        <w:bCs/>
      </w:rPr>
      <w:tblPr/>
      <w:tcPr>
        <w:tcBorders>
          <w:bottom w:val="single" w:sz="4" w:space="0" w:color="04617B" w:themeColor="accent1"/>
        </w:tcBorders>
      </w:tcPr>
    </w:tblStylePr>
    <w:tblStylePr w:type="lastRow">
      <w:rPr>
        <w:b/>
        <w:bCs/>
      </w:rPr>
      <w:tblPr/>
      <w:tcPr>
        <w:tcBorders>
          <w:top w:val="double" w:sz="4" w:space="0" w:color="04617B" w:themeColor="accent1"/>
        </w:tcBorders>
      </w:tcPr>
    </w:tblStylePr>
    <w:tblStylePr w:type="firstCol">
      <w:rPr>
        <w:b/>
        <w:bCs/>
      </w:rPr>
    </w:tblStylePr>
    <w:tblStylePr w:type="lastCol">
      <w:rPr>
        <w:b/>
        <w:bCs/>
      </w:rPr>
    </w:tblStylePr>
    <w:tblStylePr w:type="band1Vert">
      <w:tblPr/>
      <w:tcPr>
        <w:shd w:val="clear" w:color="auto" w:fill="B4ECFC" w:themeFill="accent1" w:themeFillTint="33"/>
      </w:tcPr>
    </w:tblStylePr>
    <w:tblStylePr w:type="band1Horz">
      <w:tblPr/>
      <w:tcPr>
        <w:shd w:val="clear" w:color="auto" w:fill="B4ECFC"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ias\AppData\Roaming\Microsoft\Templates\UGent.dotx" TargetMode="External"/></Relationships>
</file>

<file path=word/theme/theme1.xml><?xml version="1.0" encoding="utf-8"?>
<a:theme xmlns:a="http://schemas.openxmlformats.org/drawingml/2006/main" name="Kantoorthema">
  <a:themeElements>
    <a:clrScheme name="Aangepast 15">
      <a:dk1>
        <a:sysClr val="windowText" lastClr="000000"/>
      </a:dk1>
      <a:lt1>
        <a:sysClr val="window" lastClr="FFFFFF"/>
      </a:lt1>
      <a:dk2>
        <a:srgbClr val="04617B"/>
      </a:dk2>
      <a:lt2>
        <a:srgbClr val="DBF5F9"/>
      </a:lt2>
      <a:accent1>
        <a:srgbClr val="04617B"/>
      </a:accent1>
      <a:accent2>
        <a:srgbClr val="C00000"/>
      </a:accent2>
      <a:accent3>
        <a:srgbClr val="54A838"/>
      </a:accent3>
      <a:accent4>
        <a:srgbClr val="F49100"/>
      </a:accent4>
      <a:accent5>
        <a:srgbClr val="7CCA62"/>
      </a:accent5>
      <a:accent6>
        <a:srgbClr val="A5C249"/>
      </a:accent6>
      <a:hlink>
        <a:srgbClr val="F49100"/>
      </a:hlink>
      <a:folHlink>
        <a:srgbClr val="85DFD0"/>
      </a:folHlink>
    </a:clrScheme>
    <a:fontScheme name="Aangepast 3">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30DE3-10F7-45D0-9AD0-92E6A1DA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UGent</Template>
  <TotalTime>1</TotalTime>
  <Pages>1</Pages>
  <Words>186</Words>
  <Characters>1065</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De Brouwer</dc:creator>
  <cp:lastModifiedBy>Jens Spitaels</cp:lastModifiedBy>
  <cp:revision>2</cp:revision>
  <cp:lastPrinted>2014-05-13T13:46:00Z</cp:lastPrinted>
  <dcterms:created xsi:type="dcterms:W3CDTF">2015-04-19T17:43:00Z</dcterms:created>
  <dcterms:modified xsi:type="dcterms:W3CDTF">2015-04-19T17:43:00Z</dcterms:modified>
</cp:coreProperties>
</file>